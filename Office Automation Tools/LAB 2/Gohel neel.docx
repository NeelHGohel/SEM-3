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5C11E30DFA784EBD800B8ADAC252B0E1"/>
        </w:placeholder>
        <w:docPartList>
          <w:docPartGallery w:val="Quick Parts"/>
          <w:docPartCategory w:val=" Resume Name"/>
        </w:docPartList>
      </w:sdtPr>
      <w:sdtContent>
        <w:p w14:paraId="635AB85B" w14:textId="16CCD364" w:rsidR="00C8532F" w:rsidRDefault="00000000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79BD653BD8234B27BFF5DEA475401B4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064FC">
                <w:t>Gohel neel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2CEBE329291F4AC2A32FAA19A528B8F9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2A5F610A" w14:textId="7041A3E0" w:rsidR="00C8532F" w:rsidRDefault="001064FC">
              <w:pPr>
                <w:pStyle w:val="NoSpacing"/>
              </w:pPr>
              <w:r>
                <w:t>E-mail: neelgohel8887@gmail.com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6D3F522D5F4345888765F25C1335564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281A8F48" w14:textId="77777777" w:rsidR="00C8532F" w:rsidRDefault="00000000">
              <w:pPr>
                <w:pStyle w:val="NoSpacing"/>
              </w:pPr>
              <w:r>
                <w:rPr>
                  <w:rStyle w:val="PlaceholderText"/>
                  <w:color w:val="000000"/>
                </w:rPr>
                <w:t>[Type your address]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BFCF1E40E2CB4C8D9E531D362C7FF60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1DF77E0C" w14:textId="25870F25" w:rsidR="00C8532F" w:rsidRDefault="001064FC">
              <w:pPr>
                <w:pStyle w:val="NoSpacing"/>
              </w:pPr>
              <w:r>
                <w:t>Mobile No: 1234567891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E109DDAF03BE46B99B757F027BEA4FB9"/>
            </w:placeholder>
            <w:showingPlcHdr/>
            <w:text/>
          </w:sdtPr>
          <w:sdtContent>
            <w:p w14:paraId="3AAB5160" w14:textId="77777777" w:rsidR="00C8532F" w:rsidRDefault="00000000">
              <w:r>
                <w:rPr>
                  <w:rStyle w:val="PlaceholderText"/>
                  <w:color w:val="000000"/>
                </w:rPr>
                <w:t>[Type your website]</w:t>
              </w:r>
            </w:p>
          </w:sdtContent>
        </w:sdt>
        <w:p w14:paraId="595DA07F" w14:textId="77777777" w:rsidR="00C8532F" w:rsidRDefault="00000000"/>
      </w:sdtContent>
    </w:sdt>
    <w:p w14:paraId="77E3130E" w14:textId="77777777" w:rsidR="00C8532F" w:rsidRDefault="00000000">
      <w:pPr>
        <w:pStyle w:val="SectionHeading"/>
      </w:pPr>
      <w:r>
        <w:t>Objectives</w:t>
      </w:r>
    </w:p>
    <w:p w14:paraId="5D5F0801" w14:textId="1C30A1A3" w:rsidR="00C8532F" w:rsidRDefault="001064FC">
      <w:r>
        <w:t xml:space="preserve">Job </w:t>
      </w:r>
    </w:p>
    <w:p w14:paraId="21C2FB63" w14:textId="77777777" w:rsidR="00C8532F" w:rsidRDefault="00000000">
      <w:pPr>
        <w:pStyle w:val="SectionHeading"/>
      </w:pPr>
      <w:r>
        <w:t>Education</w:t>
      </w:r>
    </w:p>
    <w:p w14:paraId="5032C374" w14:textId="15065B3B" w:rsidR="00C8532F" w:rsidRDefault="001064FC">
      <w:pPr>
        <w:pStyle w:val="Subsection"/>
      </w:pPr>
      <w:r>
        <w:t>Darshan University</w:t>
      </w:r>
    </w:p>
    <w:p w14:paraId="468125B6" w14:textId="47425739" w:rsidR="00C8532F" w:rsidRDefault="001064FC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June-</w:t>
      </w:r>
      <w:proofErr w:type="gramStart"/>
      <w:r>
        <w:rPr>
          <w:b/>
          <w:bCs/>
          <w:i/>
          <w:iCs/>
          <w:color w:val="D1282E" w:themeColor="text2"/>
        </w:rPr>
        <w:t>2027</w:t>
      </w:r>
      <w:r w:rsidR="00000000">
        <w:t xml:space="preserve">  </w:t>
      </w:r>
      <w:proofErr w:type="spellStart"/>
      <w:r>
        <w:t>B</w:t>
      </w:r>
      <w:proofErr w:type="gramEnd"/>
      <w:r>
        <w:t>.Tech</w:t>
      </w:r>
      <w:proofErr w:type="spellEnd"/>
    </w:p>
    <w:sdt>
      <w:sdtPr>
        <w:id w:val="208384134"/>
        <w:placeholder>
          <w:docPart w:val="1CFD740BA2CD410697808819C31C83BF"/>
        </w:placeholder>
        <w:temporary/>
        <w:showingPlcHdr/>
        <w:text/>
      </w:sdtPr>
      <w:sdtContent>
        <w:p w14:paraId="63909886" w14:textId="77777777" w:rsidR="00C8532F" w:rsidRDefault="00000000">
          <w:pPr>
            <w:pStyle w:val="ListParagraph"/>
            <w:numPr>
              <w:ilvl w:val="0"/>
              <w:numId w:val="4"/>
            </w:numPr>
            <w:ind w:hanging="288"/>
          </w:pPr>
          <w:r>
            <w:t>[Type list of accomplishments]</w:t>
          </w:r>
        </w:p>
      </w:sdtContent>
    </w:sdt>
    <w:p w14:paraId="3D382B9D" w14:textId="77777777" w:rsidR="00C8532F" w:rsidRDefault="00000000">
      <w:pPr>
        <w:pStyle w:val="SectionHeading"/>
      </w:pPr>
      <w:r>
        <w:t>Experience</w:t>
      </w:r>
    </w:p>
    <w:p w14:paraId="00847960" w14:textId="32B6027B" w:rsidR="00C8532F" w:rsidRPr="001064FC" w:rsidRDefault="001064FC" w:rsidP="001064FC">
      <w:pPr>
        <w:pStyle w:val="Subsection"/>
        <w:rPr>
          <w:i/>
          <w:iCs/>
        </w:rPr>
      </w:pPr>
      <w:r>
        <w:rPr>
          <w:bCs w:val="0"/>
        </w:rPr>
        <w:t>Fresher</w:t>
      </w:r>
    </w:p>
    <w:p w14:paraId="75310FC5" w14:textId="77777777" w:rsidR="00C8532F" w:rsidRDefault="00000000">
      <w:pPr>
        <w:pStyle w:val="SectionHeading"/>
      </w:pPr>
      <w:r>
        <w:t>Skills</w:t>
      </w:r>
    </w:p>
    <w:p w14:paraId="7636E5BC" w14:textId="7A90EC55" w:rsidR="00C8532F" w:rsidRDefault="001064FC">
      <w:pPr>
        <w:pStyle w:val="ListParagraph"/>
        <w:numPr>
          <w:ilvl w:val="0"/>
          <w:numId w:val="4"/>
        </w:numPr>
        <w:ind w:hanging="288"/>
      </w:pPr>
      <w:r>
        <w:t xml:space="preserve">C </w:t>
      </w:r>
    </w:p>
    <w:p w14:paraId="12B3B56E" w14:textId="6F8344AE" w:rsidR="001064FC" w:rsidRDefault="001064FC">
      <w:pPr>
        <w:pStyle w:val="ListParagraph"/>
        <w:numPr>
          <w:ilvl w:val="0"/>
          <w:numId w:val="4"/>
        </w:numPr>
        <w:ind w:hanging="288"/>
      </w:pPr>
      <w:r>
        <w:t>HTML-CSS</w:t>
      </w:r>
    </w:p>
    <w:p w14:paraId="78A71C5A" w14:textId="1AE3F762" w:rsidR="001064FC" w:rsidRDefault="001064FC">
      <w:pPr>
        <w:pStyle w:val="ListParagraph"/>
        <w:numPr>
          <w:ilvl w:val="0"/>
          <w:numId w:val="4"/>
        </w:numPr>
        <w:ind w:hanging="288"/>
      </w:pPr>
      <w:r>
        <w:t>JAVA</w:t>
      </w:r>
    </w:p>
    <w:p w14:paraId="33185BB4" w14:textId="77777777" w:rsidR="00C8532F" w:rsidRDefault="00C8532F">
      <w:pPr>
        <w:spacing w:line="276" w:lineRule="auto"/>
      </w:pPr>
    </w:p>
    <w:sectPr w:rsidR="00C8532F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55029" w14:textId="77777777" w:rsidR="0059338A" w:rsidRDefault="0059338A">
      <w:pPr>
        <w:spacing w:after="0" w:line="240" w:lineRule="auto"/>
      </w:pPr>
      <w:r>
        <w:separator/>
      </w:r>
    </w:p>
  </w:endnote>
  <w:endnote w:type="continuationSeparator" w:id="0">
    <w:p w14:paraId="048A382F" w14:textId="77777777" w:rsidR="0059338A" w:rsidRDefault="0059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E7008" w14:textId="77777777" w:rsidR="00C8532F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C3F1825" wp14:editId="6B8DFF2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9A26585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82AFD0" wp14:editId="4D9F86B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EB27BDF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C00179B" wp14:editId="2A96A28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8694E8D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68ECD339" w14:textId="77777777" w:rsidR="00C8532F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E6BDD5" wp14:editId="020D8094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36AE54" w14:textId="77777777" w:rsidR="00C8532F" w:rsidRDefault="0000000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6FE6BDD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7536AE54" w14:textId="77777777" w:rsidR="00C8532F" w:rsidRDefault="0000000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C019F" w14:textId="77777777" w:rsidR="0059338A" w:rsidRDefault="0059338A">
      <w:pPr>
        <w:spacing w:after="0" w:line="240" w:lineRule="auto"/>
      </w:pPr>
      <w:r>
        <w:separator/>
      </w:r>
    </w:p>
  </w:footnote>
  <w:footnote w:type="continuationSeparator" w:id="0">
    <w:p w14:paraId="469186C5" w14:textId="77777777" w:rsidR="0059338A" w:rsidRDefault="0059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B8E8" w14:textId="77777777" w:rsidR="00C8532F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0A6C54" wp14:editId="39EAC60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CE99705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EBCFB5F" wp14:editId="3304681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B258BD8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B1B236F" wp14:editId="6B2B3FA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012B046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27638A0E" w14:textId="77777777" w:rsidR="00C8532F" w:rsidRDefault="00C85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898391">
    <w:abstractNumId w:val="3"/>
  </w:num>
  <w:num w:numId="2" w16cid:durableId="290477556">
    <w:abstractNumId w:val="1"/>
  </w:num>
  <w:num w:numId="3" w16cid:durableId="1621187242">
    <w:abstractNumId w:val="2"/>
  </w:num>
  <w:num w:numId="4" w16cid:durableId="193274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FC"/>
    <w:rsid w:val="001064FC"/>
    <w:rsid w:val="0059338A"/>
    <w:rsid w:val="00C8532F"/>
    <w:rsid w:val="00C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18A5B"/>
  <w15:docId w15:val="{0AE8EA4B-C6E2-4BDC-9222-BC7B1F87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C11E30DFA784EBD800B8ADAC252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1A522-3308-48E0-BF44-39CD6305D883}"/>
      </w:docPartPr>
      <w:docPartBody>
        <w:p w:rsidR="00000000" w:rsidRDefault="00000000">
          <w:pPr>
            <w:pStyle w:val="5C11E30DFA784EBD800B8ADAC252B0E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9BD653BD8234B27BFF5DEA475401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BDB3-5041-4946-9A8D-74A61E7D64F8}"/>
      </w:docPartPr>
      <w:docPartBody>
        <w:p w:rsidR="00000000" w:rsidRDefault="00000000">
          <w:pPr>
            <w:pStyle w:val="79BD653BD8234B27BFF5DEA475401B40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CEBE329291F4AC2A32FAA19A528B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9204C-46CD-43E1-9B20-DC3110CC7CD1}"/>
      </w:docPartPr>
      <w:docPartBody>
        <w:p w:rsidR="00000000" w:rsidRDefault="00000000">
          <w:pPr>
            <w:pStyle w:val="2CEBE329291F4AC2A32FAA19A528B8F9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6D3F522D5F4345888765F25C1335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1CDAD-1489-4F4B-B2A7-4A2A6C967281}"/>
      </w:docPartPr>
      <w:docPartBody>
        <w:p w:rsidR="00000000" w:rsidRDefault="00000000">
          <w:pPr>
            <w:pStyle w:val="6D3F522D5F4345888765F25C13355644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BFCF1E40E2CB4C8D9E531D362C7FF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A6D6-C1C7-442E-B97B-9D356A4E00FF}"/>
      </w:docPartPr>
      <w:docPartBody>
        <w:p w:rsidR="00000000" w:rsidRDefault="00000000">
          <w:pPr>
            <w:pStyle w:val="BFCF1E40E2CB4C8D9E531D362C7FF609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E109DDAF03BE46B99B757F027BEA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569AE-7561-432A-B4F8-6DF859386CA0}"/>
      </w:docPartPr>
      <w:docPartBody>
        <w:p w:rsidR="00000000" w:rsidRDefault="00000000">
          <w:pPr>
            <w:pStyle w:val="E109DDAF03BE46B99B757F027BEA4FB9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  <w:docPart>
      <w:docPartPr>
        <w:name w:val="1CFD740BA2CD410697808819C31C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73FB-5191-48BA-BD64-1C3386FB1ACA}"/>
      </w:docPartPr>
      <w:docPartBody>
        <w:p w:rsidR="00000000" w:rsidRDefault="00000000">
          <w:pPr>
            <w:pStyle w:val="1CFD740BA2CD410697808819C31C83BF"/>
          </w:pPr>
          <w:r>
            <w:t>[Type list of accomplishments]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F"/>
    <w:rsid w:val="008F3CBF"/>
    <w:rsid w:val="00C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5C11E30DFA784EBD800B8ADAC252B0E1">
    <w:name w:val="5C11E30DFA784EBD800B8ADAC252B0E1"/>
  </w:style>
  <w:style w:type="paragraph" w:customStyle="1" w:styleId="79BD653BD8234B27BFF5DEA475401B40">
    <w:name w:val="79BD653BD8234B27BFF5DEA475401B40"/>
  </w:style>
  <w:style w:type="paragraph" w:customStyle="1" w:styleId="2CEBE329291F4AC2A32FAA19A528B8F9">
    <w:name w:val="2CEBE329291F4AC2A32FAA19A528B8F9"/>
  </w:style>
  <w:style w:type="paragraph" w:customStyle="1" w:styleId="6D3F522D5F4345888765F25C13355644">
    <w:name w:val="6D3F522D5F4345888765F25C13355644"/>
  </w:style>
  <w:style w:type="paragraph" w:customStyle="1" w:styleId="BFCF1E40E2CB4C8D9E531D362C7FF609">
    <w:name w:val="BFCF1E40E2CB4C8D9E531D362C7FF609"/>
  </w:style>
  <w:style w:type="paragraph" w:customStyle="1" w:styleId="E109DDAF03BE46B99B757F027BEA4FB9">
    <w:name w:val="E109DDAF03BE46B99B757F027BEA4FB9"/>
  </w:style>
  <w:style w:type="paragraph" w:customStyle="1" w:styleId="7B6730225AC247E78E3188F3FE390F10">
    <w:name w:val="7B6730225AC247E78E3188F3FE390F10"/>
  </w:style>
  <w:style w:type="paragraph" w:customStyle="1" w:styleId="458BA7A5AC6B44A3BA115338D1D936D2">
    <w:name w:val="458BA7A5AC6B44A3BA115338D1D936D2"/>
  </w:style>
  <w:style w:type="paragraph" w:customStyle="1" w:styleId="04A82B63401B45E6BB9B367F556D04B7">
    <w:name w:val="04A82B63401B45E6BB9B367F556D04B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8A3B7DEF0BFB44DDA62CE292215BBAAA">
    <w:name w:val="8A3B7DEF0BFB44DDA62CE292215BBAAA"/>
  </w:style>
  <w:style w:type="paragraph" w:customStyle="1" w:styleId="1CFD740BA2CD410697808819C31C83BF">
    <w:name w:val="1CFD740BA2CD410697808819C31C83BF"/>
  </w:style>
  <w:style w:type="paragraph" w:customStyle="1" w:styleId="51AF33E03B7A4E2E97F889FE172AD7A9">
    <w:name w:val="51AF33E03B7A4E2E97F889FE172AD7A9"/>
  </w:style>
  <w:style w:type="paragraph" w:customStyle="1" w:styleId="D635D638D3B74154A70FBFE39D5A461A">
    <w:name w:val="D635D638D3B74154A70FBFE39D5A461A"/>
  </w:style>
  <w:style w:type="paragraph" w:customStyle="1" w:styleId="4E06EC19F45D4429824B0B7CEA66DB40">
    <w:name w:val="4E06EC19F45D4429824B0B7CEA66DB40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C771C62E1D4B435CBC595343F7CD0F5D">
    <w:name w:val="C771C62E1D4B435CBC595343F7CD0F5D"/>
  </w:style>
  <w:style w:type="paragraph" w:customStyle="1" w:styleId="99D7BC24F6784E72BAF583962B44C1C9">
    <w:name w:val="99D7BC24F6784E72BAF583962B44C1C9"/>
  </w:style>
  <w:style w:type="paragraph" w:customStyle="1" w:styleId="2AA7E5223E89471F8FC682D6FA964634">
    <w:name w:val="2AA7E5223E89471F8FC682D6FA964634"/>
  </w:style>
  <w:style w:type="paragraph" w:customStyle="1" w:styleId="D269D144062C4390AEB96F26EE9CF0B4">
    <w:name w:val="D269D144062C4390AEB96F26EE9CF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Mobile No: 1234567891</CompanyPhone>
  <CompanyFax/>
  <CompanyEmail>E-mail: neelgohel8887@gmail.com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Gohel neel</dc:creator>
  <cp:lastModifiedBy>neelgohel8887@gmail.com</cp:lastModifiedBy>
  <cp:revision>1</cp:revision>
  <dcterms:created xsi:type="dcterms:W3CDTF">2024-06-19T03:41:00Z</dcterms:created>
  <dcterms:modified xsi:type="dcterms:W3CDTF">2024-06-19T03:54:00Z</dcterms:modified>
</cp:coreProperties>
</file>